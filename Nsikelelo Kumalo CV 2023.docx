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167"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7"/>
        <w:gridCol w:w="3744"/>
        <w:gridCol w:w="3744"/>
      </w:tblGrid>
      <w:tr w:rsidR="00B7576D" w:rsidRPr="00565B06" w14:paraId="5CED0817" w14:textId="38987328" w:rsidTr="00B7576D">
        <w:trPr>
          <w:trHeight w:hRule="exact" w:val="2269"/>
        </w:trPr>
        <w:tc>
          <w:tcPr>
            <w:tcW w:w="4896" w:type="dxa"/>
            <w:tcMar>
              <w:right w:w="144" w:type="dxa"/>
            </w:tcMar>
            <w:vAlign w:val="bottom"/>
          </w:tcPr>
          <w:p w14:paraId="789F1280" w14:textId="78853A8B" w:rsidR="00B7576D" w:rsidRPr="00565B06" w:rsidRDefault="00B7576D" w:rsidP="00174A87">
            <w:pPr>
              <w:pStyle w:val="Title"/>
            </w:pPr>
            <w:r>
              <w:t>Nsikelelo</w:t>
            </w:r>
          </w:p>
          <w:p w14:paraId="0995B3FC" w14:textId="093FB866" w:rsidR="00B7576D" w:rsidRPr="00565B06" w:rsidRDefault="00B7576D" w:rsidP="00174A87">
            <w:pPr>
              <w:pStyle w:val="Subtitle"/>
            </w:pPr>
            <w:r>
              <w:t xml:space="preserve">Kumalo </w:t>
            </w:r>
          </w:p>
        </w:tc>
        <w:tc>
          <w:tcPr>
            <w:tcW w:w="3744" w:type="dxa"/>
            <w:tcMar>
              <w:left w:w="144" w:type="dxa"/>
            </w:tcMar>
            <w:vAlign w:val="bottom"/>
          </w:tcPr>
          <w:p w14:paraId="4F268B36" w14:textId="0E84C7DF" w:rsidR="00B7576D" w:rsidRDefault="00B96F77" w:rsidP="00174A87">
            <w:pPr>
              <w:pStyle w:val="ContactInfo"/>
            </w:pPr>
            <w:sdt>
              <w:sdtPr>
                <w:alias w:val="Enter address:"/>
                <w:tag w:val="Enter address:"/>
                <w:id w:val="-989020281"/>
                <w:placeholder>
                  <w:docPart w:val="296E4F9C86DD44A197B701C95F436853"/>
                </w:placeholder>
                <w:dataBinding w:prefixMappings="xmlns:ns0='http://schemas.microsoft.com/office/2006/coverPageProps' " w:xpath="/ns0:CoverPageProperties[1]/ns0:CompanyAddress[1]" w:storeItemID="{55AF091B-3C7A-41E3-B477-F2FDAA23CFDA}"/>
                <w15:appearance w15:val="hidden"/>
                <w:text w:multiLine="1"/>
              </w:sdtPr>
              <w:sdtEndPr/>
              <w:sdtContent>
                <w:r w:rsidR="00B7576D">
                  <w:t>21 Steere Road, Manors, 3610</w:t>
                </w:r>
              </w:sdtContent>
            </w:sdt>
            <w:r w:rsidR="00B7576D">
              <w:t xml:space="preserve">  </w:t>
            </w:r>
            <w:r w:rsidR="00B7576D" w:rsidRPr="009D0878">
              <w:rPr>
                <w:noProof/>
              </w:rPr>
              <mc:AlternateContent>
                <mc:Choice Requires="wps">
                  <w:drawing>
                    <wp:inline distT="0" distB="0" distL="0" distR="0" wp14:anchorId="6680706B" wp14:editId="6865B88C">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21310FE"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14B76718" w14:textId="2D1E497A" w:rsidR="00B7576D" w:rsidRDefault="00B96F77" w:rsidP="00174A87">
            <w:pPr>
              <w:pStyle w:val="ContactInfo"/>
            </w:pPr>
            <w:sdt>
              <w:sdtPr>
                <w:alias w:val="Enter phone:"/>
                <w:tag w:val="Enter phone:"/>
                <w:id w:val="381135673"/>
                <w:placeholder>
                  <w:docPart w:val="8070B13327B24BABBE933E839EE21B0F"/>
                </w:placeholder>
                <w:dataBinding w:prefixMappings="xmlns:ns0='http://schemas.microsoft.com/office/2006/coverPageProps' " w:xpath="/ns0:CoverPageProperties[1]/ns0:CompanyPhone[1]" w:storeItemID="{55AF091B-3C7A-41E3-B477-F2FDAA23CFDA}"/>
                <w15:appearance w15:val="hidden"/>
                <w:text w:multiLine="1"/>
              </w:sdtPr>
              <w:sdtEndPr/>
              <w:sdtContent>
                <w:r w:rsidR="00B7576D">
                  <w:t>0646497017</w:t>
                </w:r>
              </w:sdtContent>
            </w:sdt>
            <w:r w:rsidR="00B7576D">
              <w:t xml:space="preserve">  </w:t>
            </w:r>
            <w:r w:rsidR="00B7576D" w:rsidRPr="009D0878">
              <w:rPr>
                <w:noProof/>
              </w:rPr>
              <mc:AlternateContent>
                <mc:Choice Requires="wps">
                  <w:drawing>
                    <wp:inline distT="0" distB="0" distL="0" distR="0" wp14:anchorId="2165C07B" wp14:editId="5795FE8E">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AC0456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5AFABA57" w14:textId="35F2193B" w:rsidR="00B7576D" w:rsidRDefault="00B96F77" w:rsidP="00174A87">
            <w:pPr>
              <w:pStyle w:val="ContactInfo"/>
            </w:pPr>
            <w:sdt>
              <w:sdtPr>
                <w:alias w:val="Enter email:"/>
                <w:tag w:val="Enter email:"/>
                <w:id w:val="479813182"/>
                <w:placeholder>
                  <w:docPart w:val="C71E797C08A24C2F9C557B5289CE9745"/>
                </w:placeholder>
                <w:dataBinding w:prefixMappings="xmlns:ns0='http://schemas.microsoft.com/office/2006/coverPageProps' " w:xpath="/ns0:CoverPageProperties[1]/ns0:CompanyEmail[1]" w:storeItemID="{55AF091B-3C7A-41E3-B477-F2FDAA23CFDA}"/>
                <w15:appearance w15:val="hidden"/>
                <w:text w:multiLine="1"/>
              </w:sdtPr>
              <w:sdtEndPr/>
              <w:sdtContent>
                <w:r w:rsidR="004E7AFA">
                  <w:t>ST</w:t>
                </w:r>
                <w:r w:rsidR="00B7576D">
                  <w:t>10075585@vcconnect.edu.za</w:t>
                </w:r>
              </w:sdtContent>
            </w:sdt>
            <w:r w:rsidR="00B7576D">
              <w:t xml:space="preserve">  </w:t>
            </w:r>
            <w:r w:rsidR="00B7576D">
              <w:rPr>
                <w:noProof/>
              </w:rPr>
              <mc:AlternateContent>
                <mc:Choice Requires="wps">
                  <w:drawing>
                    <wp:inline distT="0" distB="0" distL="0" distR="0" wp14:anchorId="30537F8E" wp14:editId="0E5128A1">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62865B6"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5FCB8567" w14:textId="3D367D1A" w:rsidR="00B7576D" w:rsidRDefault="00B96F77" w:rsidP="00B7576D">
            <w:pPr>
              <w:pStyle w:val="ContactInfo"/>
              <w:ind w:right="110"/>
            </w:pPr>
            <w:sdt>
              <w:sdtPr>
                <w:alias w:val="Enter LinkedIn profile:"/>
                <w:tag w:val="Enter LinkedIn profile:"/>
                <w:id w:val="-1253892234"/>
                <w:placeholder>
                  <w:docPart w:val="F551ACCBB96149689E5C1B502B262D5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B712F8">
                  <w:t>https:/www.linkedin.com/in/nsikelelo-kumalo/-</w:t>
                </w:r>
              </w:sdtContent>
            </w:sdt>
            <w:r w:rsidR="00B7576D" w:rsidRPr="009D0878">
              <w:rPr>
                <w:noProof/>
              </w:rPr>
              <mc:AlternateContent>
                <mc:Choice Requires="wps">
                  <w:drawing>
                    <wp:inline distT="0" distB="0" distL="0" distR="0" wp14:anchorId="5A906B40" wp14:editId="716F4A04">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D85F45F"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DC9AC8B" w14:textId="27CF0AE4" w:rsidR="00B7576D" w:rsidRPr="00565B06" w:rsidRDefault="00B96F77" w:rsidP="00174A87">
            <w:pPr>
              <w:pStyle w:val="ContactInfo"/>
            </w:pPr>
            <w:sdt>
              <w:sdtPr>
                <w:alias w:val="Enter Twitter/blog/portfolio:"/>
                <w:tag w:val="Enter Twitter/blog/portfolio:"/>
                <w:id w:val="1198669372"/>
                <w:placeholder>
                  <w:docPart w:val="D651165530FB4AA4A6C665566118FA65"/>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4E7AFA">
                  <w:t>IG: kumaloblessing</w:t>
                </w:r>
              </w:sdtContent>
            </w:sdt>
            <w:r w:rsidR="00B7576D">
              <w:t xml:space="preserve">  </w:t>
            </w:r>
            <w:r w:rsidR="00B7576D" w:rsidRPr="009D0878">
              <w:rPr>
                <w:noProof/>
              </w:rPr>
              <mc:AlternateContent>
                <mc:Choice Requires="wps">
                  <w:drawing>
                    <wp:inline distT="0" distB="0" distL="0" distR="0" wp14:anchorId="55777E80" wp14:editId="643CE8DD">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43DD6C4"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c>
          <w:tcPr>
            <w:tcW w:w="3744" w:type="dxa"/>
          </w:tcPr>
          <w:p w14:paraId="4B868E70" w14:textId="77777777" w:rsidR="00B7576D" w:rsidRDefault="00B7576D" w:rsidP="00174A87">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7989129D"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0C5C5205" w14:textId="77777777" w:rsidR="000E24AC" w:rsidRPr="00565B06" w:rsidRDefault="00075B13" w:rsidP="009D0878">
            <w:pPr>
              <w:pStyle w:val="Icons"/>
            </w:pPr>
            <w:r w:rsidRPr="00565B06">
              <w:rPr>
                <w:noProof/>
              </w:rPr>
              <mc:AlternateContent>
                <mc:Choice Requires="wpg">
                  <w:drawing>
                    <wp:inline distT="0" distB="0" distL="0" distR="0" wp14:anchorId="0FBE4380" wp14:editId="1130377B">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7CD816"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4CC3405D" w14:textId="77777777" w:rsidR="000E24AC" w:rsidRPr="00565B06" w:rsidRDefault="00B96F77" w:rsidP="007850D1">
            <w:pPr>
              <w:pStyle w:val="Heading1"/>
            </w:pPr>
            <w:sdt>
              <w:sdtPr>
                <w:alias w:val="Objective:"/>
                <w:tag w:val="Objective:"/>
                <w:id w:val="-376709012"/>
                <w:placeholder>
                  <w:docPart w:val="1FE92087682D4FDE8648E3255ED2D0DC"/>
                </w:placeholder>
                <w:temporary/>
                <w:showingPlcHdr/>
                <w15:appearance w15:val="hidden"/>
              </w:sdtPr>
              <w:sdtEndPr/>
              <w:sdtContent>
                <w:r w:rsidR="007850D1" w:rsidRPr="00D85CA4">
                  <w:rPr>
                    <w:b/>
                  </w:rPr>
                  <w:t>Objective</w:t>
                </w:r>
              </w:sdtContent>
            </w:sdt>
          </w:p>
        </w:tc>
      </w:tr>
    </w:tbl>
    <w:p w14:paraId="1A9C0148" w14:textId="0342871D" w:rsidR="00A77B4D" w:rsidRPr="00565B06" w:rsidRDefault="00B7576D" w:rsidP="007850D1">
      <w:r w:rsidRPr="00B7576D">
        <w:t xml:space="preserve">I am a passionate individual </w:t>
      </w:r>
      <w:r w:rsidR="00413460">
        <w:t>about</w:t>
      </w:r>
      <w:r w:rsidRPr="00B7576D">
        <w:t xml:space="preserve"> the arts. Technology and communication are an art to me that expresses the creator’s divine </w:t>
      </w:r>
      <w:r w:rsidR="00413460">
        <w:t>intentions</w:t>
      </w:r>
      <w:r w:rsidRPr="00B7576D">
        <w:t>. I am always motivated and optimistic about everything that I do. I am constantly testing my limits so that I can improve myself where I fall short. I believe that for every decision you make in life courage is key. I have gained minor and major achievements in the art sector.</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78065288" w14:textId="77777777" w:rsidTr="00562422">
        <w:tc>
          <w:tcPr>
            <w:tcW w:w="720" w:type="dxa"/>
            <w:tcMar>
              <w:right w:w="216" w:type="dxa"/>
            </w:tcMar>
            <w:vAlign w:val="bottom"/>
          </w:tcPr>
          <w:p w14:paraId="6DE9DE87" w14:textId="77777777" w:rsidR="00A77B4D" w:rsidRPr="00565B06" w:rsidRDefault="00075B13" w:rsidP="00075B13">
            <w:pPr>
              <w:pStyle w:val="Icons"/>
            </w:pPr>
            <w:r w:rsidRPr="00565B06">
              <w:rPr>
                <w:noProof/>
              </w:rPr>
              <mc:AlternateContent>
                <mc:Choice Requires="wpg">
                  <w:drawing>
                    <wp:inline distT="0" distB="0" distL="0" distR="0" wp14:anchorId="01CD2315" wp14:editId="35C7955A">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924591"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400AC3CC" w14:textId="77777777" w:rsidR="00A77B4D" w:rsidRPr="00565B06" w:rsidRDefault="00B96F77" w:rsidP="002146F8">
            <w:pPr>
              <w:pStyle w:val="Heading1"/>
            </w:pPr>
            <w:sdt>
              <w:sdtPr>
                <w:alias w:val="Education:"/>
                <w:tag w:val="Education:"/>
                <w:id w:val="1586649636"/>
                <w:placeholder>
                  <w:docPart w:val="67FEC79E8F414F74859B504323903325"/>
                </w:placeholder>
                <w:temporary/>
                <w:showingPlcHdr/>
                <w15:appearance w15:val="hidden"/>
              </w:sdtPr>
              <w:sdtEndPr/>
              <w:sdtContent>
                <w:r w:rsidR="00DD2D34" w:rsidRPr="00565B06">
                  <w:t>Education</w:t>
                </w:r>
              </w:sdtContent>
            </w:sdt>
          </w:p>
        </w:tc>
      </w:tr>
    </w:tbl>
    <w:p w14:paraId="25991B0D" w14:textId="1E338C92" w:rsidR="007C0E0E" w:rsidRPr="00565B06" w:rsidRDefault="00B7576D" w:rsidP="00B47E1E">
      <w:pPr>
        <w:pStyle w:val="Heading2"/>
      </w:pPr>
      <w:r w:rsidRPr="00B7576D">
        <w:t>Bachelor of computer and information science in Application Development</w:t>
      </w:r>
      <w:r w:rsidR="007C0E0E" w:rsidRPr="00565B06">
        <w:t xml:space="preserve"> | </w:t>
      </w:r>
      <w:r>
        <w:rPr>
          <w:rStyle w:val="Emphasis"/>
        </w:rPr>
        <w:t xml:space="preserve">Varsity College </w:t>
      </w:r>
    </w:p>
    <w:p w14:paraId="7DAF8E12" w14:textId="40739ED9" w:rsidR="007C0E0E" w:rsidRDefault="00B7576D" w:rsidP="004F199F">
      <w:pPr>
        <w:pStyle w:val="Heading3"/>
      </w:pPr>
      <w:r>
        <w:t>March</w:t>
      </w:r>
      <w:r w:rsidR="007C0E0E" w:rsidRPr="00565B06">
        <w:t xml:space="preserve"> </w:t>
      </w:r>
      <w:r>
        <w:t xml:space="preserve">2022 </w:t>
      </w:r>
      <w:r w:rsidR="007C0E0E" w:rsidRPr="00565B06">
        <w:t xml:space="preserve">– </w:t>
      </w:r>
      <w:r w:rsidR="00413460">
        <w:t>Current</w:t>
      </w:r>
    </w:p>
    <w:p w14:paraId="1AE21F93" w14:textId="77777777" w:rsidR="00942DC8" w:rsidRPr="00942DC8" w:rsidRDefault="00942DC8" w:rsidP="00942DC8">
      <w:pPr>
        <w:rPr>
          <w:rFonts w:asciiTheme="majorHAnsi" w:eastAsiaTheme="majorEastAsia" w:hAnsiTheme="majorHAnsi" w:cstheme="majorBidi"/>
          <w:caps/>
          <w:sz w:val="24"/>
          <w:szCs w:val="24"/>
        </w:rPr>
      </w:pPr>
      <w:r w:rsidRPr="00942DC8">
        <w:rPr>
          <w:rFonts w:asciiTheme="majorHAnsi" w:eastAsiaTheme="majorEastAsia" w:hAnsiTheme="majorHAnsi" w:cstheme="majorBidi"/>
          <w:caps/>
          <w:sz w:val="24"/>
          <w:szCs w:val="24"/>
        </w:rPr>
        <w:t>IBM CERTIFICATES:</w:t>
      </w:r>
    </w:p>
    <w:p w14:paraId="6FE2090A" w14:textId="71C265E8" w:rsidR="00942DC8" w:rsidRPr="00942DC8" w:rsidRDefault="00942DC8" w:rsidP="00942DC8">
      <w:pPr>
        <w:pStyle w:val="ListParagraph"/>
        <w:numPr>
          <w:ilvl w:val="0"/>
          <w:numId w:val="17"/>
        </w:numPr>
        <w:rPr>
          <w:rFonts w:asciiTheme="majorHAnsi" w:eastAsiaTheme="majorEastAsia" w:hAnsiTheme="majorHAnsi" w:cstheme="majorBidi"/>
          <w:caps/>
          <w:sz w:val="24"/>
          <w:szCs w:val="24"/>
        </w:rPr>
      </w:pPr>
      <w:r w:rsidRPr="00942DC8">
        <w:rPr>
          <w:rFonts w:asciiTheme="majorHAnsi" w:eastAsiaTheme="majorEastAsia" w:hAnsiTheme="majorHAnsi" w:cstheme="majorBidi"/>
          <w:sz w:val="24"/>
          <w:szCs w:val="24"/>
        </w:rPr>
        <w:t>Explore Emerging Tech</w:t>
      </w:r>
      <w:r w:rsidRPr="00942DC8">
        <w:rPr>
          <w:rFonts w:asciiTheme="majorHAnsi" w:eastAsiaTheme="majorEastAsia" w:hAnsiTheme="majorHAnsi" w:cstheme="majorBidi"/>
          <w:caps/>
          <w:sz w:val="24"/>
          <w:szCs w:val="24"/>
        </w:rPr>
        <w:t xml:space="preserve">: AI, </w:t>
      </w:r>
      <w:r w:rsidRPr="00942DC8">
        <w:rPr>
          <w:rFonts w:asciiTheme="majorHAnsi" w:eastAsiaTheme="majorEastAsia" w:hAnsiTheme="majorHAnsi" w:cstheme="majorBidi"/>
          <w:sz w:val="24"/>
          <w:szCs w:val="24"/>
        </w:rPr>
        <w:t>blockchain, cloud computing, cybersecurity, data and analytics, and the internet of things</w:t>
      </w:r>
      <w:r w:rsidRPr="00942DC8">
        <w:rPr>
          <w:rFonts w:asciiTheme="majorHAnsi" w:eastAsiaTheme="majorEastAsia" w:hAnsiTheme="majorHAnsi" w:cstheme="majorBidi"/>
          <w:caps/>
          <w:sz w:val="24"/>
          <w:szCs w:val="24"/>
        </w:rPr>
        <w:t>.</w:t>
      </w:r>
    </w:p>
    <w:p w14:paraId="4BCF8714" w14:textId="7DDD35AE" w:rsidR="00942DC8" w:rsidRPr="00942DC8" w:rsidRDefault="00942DC8" w:rsidP="00942DC8">
      <w:pPr>
        <w:pStyle w:val="ListParagraph"/>
        <w:numPr>
          <w:ilvl w:val="0"/>
          <w:numId w:val="17"/>
        </w:numPr>
        <w:rPr>
          <w:rFonts w:asciiTheme="majorHAnsi" w:eastAsiaTheme="majorEastAsia" w:hAnsiTheme="majorHAnsi" w:cstheme="majorBidi"/>
          <w:caps/>
          <w:sz w:val="24"/>
          <w:szCs w:val="24"/>
        </w:rPr>
      </w:pPr>
      <w:r w:rsidRPr="00942DC8">
        <w:rPr>
          <w:rFonts w:asciiTheme="majorHAnsi" w:eastAsiaTheme="majorEastAsia" w:hAnsiTheme="majorHAnsi" w:cstheme="majorBidi"/>
          <w:sz w:val="24"/>
          <w:szCs w:val="24"/>
        </w:rPr>
        <w:t>Cybersecurity Fundamentals</w:t>
      </w:r>
    </w:p>
    <w:p w14:paraId="6E3F961C" w14:textId="02DCF995" w:rsidR="00B7576D" w:rsidRDefault="00095552" w:rsidP="00942DC8">
      <w:r>
        <w:t>3</w:t>
      </w:r>
      <w:r w:rsidR="00B7576D">
        <w:t xml:space="preserve"> DISTINCTIONS IN BCAD 1ST Year 1st SEMESTER (2022)</w:t>
      </w:r>
    </w:p>
    <w:p w14:paraId="186EA2E4" w14:textId="2EA1B935" w:rsidR="00B7576D" w:rsidRDefault="00B7576D" w:rsidP="00B7576D">
      <w:r>
        <w:t>Mathematical Principles for Computer Science:91.3%</w:t>
      </w:r>
    </w:p>
    <w:p w14:paraId="676BBBE6" w14:textId="77777777" w:rsidR="00B7576D" w:rsidRDefault="00B7576D" w:rsidP="00B7576D">
      <w:r>
        <w:t>Network Engineering: 80%</w:t>
      </w:r>
    </w:p>
    <w:p w14:paraId="2B1453CD" w14:textId="0D4AFFF2" w:rsidR="00B7576D" w:rsidRDefault="00B7576D" w:rsidP="00B7576D">
      <w:r>
        <w:t>PROGRAMMING JAVA:74.35%</w:t>
      </w:r>
    </w:p>
    <w:p w14:paraId="52EA4C43" w14:textId="4487C6C3" w:rsidR="000E24AC" w:rsidRDefault="00B7576D" w:rsidP="00B7576D">
      <w:r>
        <w:t>Programming Logic and Design: 72.75%</w:t>
      </w:r>
    </w:p>
    <w:p w14:paraId="27E10686" w14:textId="7EC41ACB" w:rsidR="00896DE5" w:rsidRDefault="00896DE5" w:rsidP="00B7576D"/>
    <w:p w14:paraId="1DB2C00E" w14:textId="1C3718BC" w:rsidR="00F7290B" w:rsidRDefault="00F7290B" w:rsidP="00F7290B">
      <w:r>
        <w:t>4 DISTINCTIONS IN BCAD 1ST Year 2nd SEMESTER (2022)</w:t>
      </w:r>
    </w:p>
    <w:p w14:paraId="7962264F" w14:textId="3768475F" w:rsidR="00D53834" w:rsidRDefault="00095552" w:rsidP="00B7576D">
      <w:r>
        <w:t xml:space="preserve">ITPP5112/IT Professional Practice: </w:t>
      </w:r>
      <w:r w:rsidR="00170221">
        <w:t>91%</w:t>
      </w:r>
    </w:p>
    <w:p w14:paraId="3686E5EC" w14:textId="27CB4AF3" w:rsidR="00170221" w:rsidRDefault="00170221" w:rsidP="00B7576D">
      <w:r>
        <w:t>NWEG5122/Network Engineering 1B: 86%</w:t>
      </w:r>
    </w:p>
    <w:p w14:paraId="3D070C31" w14:textId="293AF7E5" w:rsidR="00170221" w:rsidRDefault="00D203CF" w:rsidP="00B7576D">
      <w:r>
        <w:t>PROG6112/Programming 1B: 78%</w:t>
      </w:r>
    </w:p>
    <w:p w14:paraId="06503E06" w14:textId="7C013C21" w:rsidR="00D203CF" w:rsidRDefault="00F7290B" w:rsidP="00B7576D">
      <w:r>
        <w:t>PRSE6212/Principles of Security: 83%</w:t>
      </w:r>
    </w:p>
    <w:p w14:paraId="1E1CDAAB" w14:textId="77777777" w:rsidR="00095552" w:rsidRPr="00565B06" w:rsidRDefault="00095552" w:rsidP="00B7576D"/>
    <w:p w14:paraId="017C8CC5" w14:textId="2E417CB3" w:rsidR="007C0E0E" w:rsidRPr="00565B06" w:rsidRDefault="00B7576D" w:rsidP="00B47E1E">
      <w:pPr>
        <w:pStyle w:val="Heading2"/>
      </w:pPr>
      <w:r w:rsidRPr="00B7576D">
        <w:t>NATIONAL SENIOR CERTIFICATE</w:t>
      </w:r>
      <w:r w:rsidR="007C0E0E" w:rsidRPr="00565B06">
        <w:t xml:space="preserve">| </w:t>
      </w:r>
      <w:r>
        <w:rPr>
          <w:rStyle w:val="Emphasis"/>
        </w:rPr>
        <w:t>Star College Durban High School</w:t>
      </w:r>
    </w:p>
    <w:p w14:paraId="223120A8" w14:textId="463F6A37" w:rsidR="007C0E0E" w:rsidRPr="00565B06" w:rsidRDefault="00B7576D" w:rsidP="004F199F">
      <w:pPr>
        <w:pStyle w:val="Heading3"/>
      </w:pPr>
      <w:r>
        <w:t>2017</w:t>
      </w:r>
      <w:r w:rsidR="007C0E0E" w:rsidRPr="00565B06">
        <w:t xml:space="preserve"> – </w:t>
      </w:r>
      <w:r>
        <w:t>2021</w:t>
      </w:r>
    </w:p>
    <w:p w14:paraId="7E19C9DF" w14:textId="3719C8AB" w:rsidR="00B7576D" w:rsidRDefault="00B7576D" w:rsidP="00B7576D">
      <w:r>
        <w:t>4 DISTINCTIONS MATRIC (2021)</w:t>
      </w:r>
    </w:p>
    <w:p w14:paraId="606F4BA0" w14:textId="77777777" w:rsidR="00B7576D" w:rsidRDefault="00B7576D" w:rsidP="00B7576D">
      <w:r>
        <w:t xml:space="preserve">Motivational Speaker for Star </w:t>
      </w:r>
    </w:p>
    <w:p w14:paraId="28B514FD" w14:textId="77777777" w:rsidR="00B7576D" w:rsidRDefault="00B7576D" w:rsidP="00B7576D">
      <w:r>
        <w:t>College (2021)</w:t>
      </w:r>
    </w:p>
    <w:p w14:paraId="45F2FBE9" w14:textId="77777777" w:rsidR="00B7576D" w:rsidRDefault="00B7576D" w:rsidP="00B7576D">
      <w:r>
        <w:lastRenderedPageBreak/>
        <w:t>2nd in the world Owlypia Olympiad</w:t>
      </w:r>
    </w:p>
    <w:p w14:paraId="15B6F6DC" w14:textId="0EB3E436" w:rsidR="00B7576D" w:rsidRDefault="00B7576D" w:rsidP="00B7576D">
      <w:pPr>
        <w:pStyle w:val="ListParagraph"/>
        <w:numPr>
          <w:ilvl w:val="0"/>
          <w:numId w:val="16"/>
        </w:numPr>
      </w:pPr>
      <w:r>
        <w:t>English in the Semi-finals (2020)</w:t>
      </w:r>
    </w:p>
    <w:p w14:paraId="6C20E250" w14:textId="553BE2F5" w:rsidR="00B7576D" w:rsidRDefault="00B7576D" w:rsidP="00B7576D">
      <w:r>
        <w:t>Top 25 twice in Owlypia Olympiad preliminary qualifier rounds (2020)</w:t>
      </w:r>
    </w:p>
    <w:p w14:paraId="08DEE1F5" w14:textId="33570404" w:rsidR="00B7576D" w:rsidRDefault="00B7576D" w:rsidP="00B7576D">
      <w:pPr>
        <w:pStyle w:val="ListParagraph"/>
        <w:numPr>
          <w:ilvl w:val="0"/>
          <w:numId w:val="16"/>
        </w:numPr>
      </w:pPr>
      <w:r>
        <w:t xml:space="preserve">18th in Africa in Art </w:t>
      </w:r>
    </w:p>
    <w:p w14:paraId="51BEA49F" w14:textId="35AB54BF" w:rsidR="007C0E0E" w:rsidRPr="00565B06" w:rsidRDefault="00B7576D" w:rsidP="00B7576D">
      <w:pPr>
        <w:pStyle w:val="ListParagraph"/>
        <w:numPr>
          <w:ilvl w:val="0"/>
          <w:numId w:val="16"/>
        </w:numPr>
      </w:pPr>
      <w:r>
        <w:t>17th in the world in Social Science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1B575E28" w14:textId="77777777" w:rsidTr="00562422">
        <w:tc>
          <w:tcPr>
            <w:tcW w:w="720" w:type="dxa"/>
            <w:tcMar>
              <w:right w:w="216" w:type="dxa"/>
            </w:tcMar>
            <w:vAlign w:val="bottom"/>
          </w:tcPr>
          <w:p w14:paraId="19BE5A11" w14:textId="77777777" w:rsidR="005E088C" w:rsidRPr="00565B06" w:rsidRDefault="00075B13" w:rsidP="00075B13">
            <w:pPr>
              <w:pStyle w:val="Icons"/>
            </w:pPr>
            <w:r w:rsidRPr="00565B06">
              <w:rPr>
                <w:noProof/>
              </w:rPr>
              <mc:AlternateContent>
                <mc:Choice Requires="wpg">
                  <w:drawing>
                    <wp:inline distT="0" distB="0" distL="0" distR="0" wp14:anchorId="44B9646E" wp14:editId="174EAC6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C106F31"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3692085B" w14:textId="77777777" w:rsidR="005E088C" w:rsidRPr="00565B06" w:rsidRDefault="00B96F77" w:rsidP="0004158B">
            <w:pPr>
              <w:pStyle w:val="Heading1"/>
            </w:pPr>
            <w:sdt>
              <w:sdtPr>
                <w:alias w:val="Education:"/>
                <w:tag w:val="Education:"/>
                <w:id w:val="-2131392780"/>
                <w:placeholder>
                  <w:docPart w:val="6438441CD8284234837DED6454322F1E"/>
                </w:placeholder>
                <w:temporary/>
                <w:showingPlcHdr/>
                <w15:appearance w15:val="hidden"/>
              </w:sdtPr>
              <w:sdtEndPr/>
              <w:sdtContent>
                <w:r w:rsidR="005E088C" w:rsidRPr="00565B06">
                  <w:t>Experience</w:t>
                </w:r>
              </w:sdtContent>
            </w:sdt>
          </w:p>
        </w:tc>
      </w:tr>
    </w:tbl>
    <w:p w14:paraId="01C3E8DF" w14:textId="56D961AC" w:rsidR="005E088C" w:rsidRPr="00565B06" w:rsidRDefault="00B7576D" w:rsidP="00B47E1E">
      <w:pPr>
        <w:pStyle w:val="Heading2"/>
      </w:pPr>
      <w:r>
        <w:t>Career Center Ambassador</w:t>
      </w:r>
      <w:r w:rsidR="005E088C" w:rsidRPr="00565B06">
        <w:t xml:space="preserve"> | </w:t>
      </w:r>
      <w:r>
        <w:rPr>
          <w:rStyle w:val="Emphasis"/>
        </w:rPr>
        <w:t xml:space="preserve">Varsity College </w:t>
      </w:r>
    </w:p>
    <w:p w14:paraId="53C9594D" w14:textId="51E847EC" w:rsidR="005E088C" w:rsidRPr="00565B06" w:rsidRDefault="00B7576D" w:rsidP="004F199F">
      <w:pPr>
        <w:pStyle w:val="Heading3"/>
      </w:pPr>
      <w:r>
        <w:t>March 2022</w:t>
      </w:r>
      <w:r w:rsidR="005E088C" w:rsidRPr="00565B06">
        <w:t xml:space="preserve"> –</w:t>
      </w:r>
      <w:r w:rsidR="00413460">
        <w:t>October</w:t>
      </w:r>
      <w:r w:rsidR="0078787D">
        <w:t xml:space="preserve"> 2022</w:t>
      </w:r>
    </w:p>
    <w:p w14:paraId="6E73B1D8" w14:textId="4082B8E1" w:rsidR="005E088C" w:rsidRPr="00565B06" w:rsidRDefault="00413460" w:rsidP="00942DC8">
      <w:r>
        <w:t>Problem-Solving</w:t>
      </w:r>
      <w:r w:rsidR="00942DC8">
        <w:t xml:space="preserve">, Interpersonal Communication, Organization, Motivation, </w:t>
      </w:r>
      <w:r>
        <w:t xml:space="preserve">and </w:t>
      </w:r>
      <w:r w:rsidR="00942DC8">
        <w:t>Teamwork. Whilst being in the career center I have further increased my skills when it comes to communication</w:t>
      </w:r>
      <w:r w:rsidR="001340F0">
        <w:t xml:space="preserve">, </w:t>
      </w:r>
      <w:r>
        <w:t>problem-solving,</w:t>
      </w:r>
      <w:r w:rsidR="00942DC8">
        <w:t xml:space="preserve"> and understanding because we host </w:t>
      </w:r>
      <w:r>
        <w:t>career-related</w:t>
      </w:r>
      <w:r w:rsidR="00942DC8">
        <w:t xml:space="preserve"> </w:t>
      </w:r>
      <w:r w:rsidR="0005591F">
        <w:t>events,</w:t>
      </w:r>
      <w:r w:rsidR="00942DC8">
        <w:t xml:space="preserve"> and we also partake in open days which means we meet a lot of people and that also helps boosts confidence</w:t>
      </w:r>
      <w:r w:rsidR="001340F0">
        <w:t xml:space="preserve">. </w:t>
      </w:r>
    </w:p>
    <w:p w14:paraId="677A9843" w14:textId="7DA12D5D" w:rsidR="005E088C" w:rsidRPr="00565B06" w:rsidRDefault="0078787D" w:rsidP="00B47E1E">
      <w:pPr>
        <w:pStyle w:val="Heading2"/>
      </w:pPr>
      <w:r>
        <w:t xml:space="preserve">BCA1 </w:t>
      </w:r>
      <w:r w:rsidR="0005591F">
        <w:t>Class Representative</w:t>
      </w:r>
      <w:r w:rsidR="005E088C" w:rsidRPr="00565B06">
        <w:t xml:space="preserve"> | </w:t>
      </w:r>
      <w:r w:rsidR="0005591F">
        <w:rPr>
          <w:rStyle w:val="Emphasis"/>
        </w:rPr>
        <w:t xml:space="preserve">Varsity College </w:t>
      </w:r>
    </w:p>
    <w:p w14:paraId="653038A6" w14:textId="0A53D633" w:rsidR="005E088C" w:rsidRPr="00565B06" w:rsidRDefault="00413460" w:rsidP="004F199F">
      <w:pPr>
        <w:pStyle w:val="Heading3"/>
      </w:pPr>
      <w:r>
        <w:t>March</w:t>
      </w:r>
      <w:r w:rsidR="0005591F">
        <w:t xml:space="preserve"> 2022</w:t>
      </w:r>
      <w:r w:rsidR="005E088C" w:rsidRPr="00565B06">
        <w:t xml:space="preserve"> –</w:t>
      </w:r>
      <w:r>
        <w:t>December</w:t>
      </w:r>
      <w:r w:rsidR="0078787D">
        <w:t xml:space="preserve"> 2022</w:t>
      </w:r>
    </w:p>
    <w:p w14:paraId="05FA313E" w14:textId="4BA294F4" w:rsidR="005E088C" w:rsidRDefault="004F1ABC" w:rsidP="0005591F">
      <w:r>
        <w:t xml:space="preserve">Interpersonal </w:t>
      </w:r>
      <w:r w:rsidR="0005591F">
        <w:t xml:space="preserve">Communications, Problem Solving, leadership, Organization, Teamwork, Leadership, Motivation, </w:t>
      </w:r>
      <w:r w:rsidR="00375231">
        <w:t xml:space="preserve">and </w:t>
      </w:r>
      <w:r w:rsidR="00413460">
        <w:t xml:space="preserve">the </w:t>
      </w:r>
      <w:r w:rsidR="0005591F">
        <w:t xml:space="preserve">medium between student and </w:t>
      </w:r>
      <w:r w:rsidR="00375231">
        <w:t>lecturer.</w:t>
      </w:r>
    </w:p>
    <w:p w14:paraId="25C7ACBB" w14:textId="1C9C6477" w:rsidR="00DD644F" w:rsidRPr="00565B06" w:rsidRDefault="00DD644F" w:rsidP="00DD644F">
      <w:pPr>
        <w:pStyle w:val="Heading2"/>
      </w:pPr>
      <w:r w:rsidRPr="00DD644F">
        <w:t>XACT ERP Solutions (Pty) Ltd</w:t>
      </w:r>
      <w:r w:rsidRPr="00565B06">
        <w:t xml:space="preserve">| </w:t>
      </w:r>
      <w:r>
        <w:rPr>
          <w:rStyle w:val="Emphasis"/>
        </w:rPr>
        <w:t xml:space="preserve">Varsity College </w:t>
      </w:r>
    </w:p>
    <w:p w14:paraId="783A4B5C" w14:textId="7FD1C444" w:rsidR="00DD644F" w:rsidRDefault="00DD644F" w:rsidP="00DD644F">
      <w:pPr>
        <w:pStyle w:val="Heading3"/>
      </w:pPr>
      <w:r>
        <w:t>December 2022</w:t>
      </w:r>
      <w:r w:rsidRPr="00565B06">
        <w:t xml:space="preserve"> –</w:t>
      </w:r>
      <w:r>
        <w:t>DECEMBER 2022</w:t>
      </w:r>
    </w:p>
    <w:p w14:paraId="37392185" w14:textId="3A6D40C0" w:rsidR="00DD644F" w:rsidRDefault="00C866F1" w:rsidP="0005591F">
      <w:r>
        <w:t>I went to exact for Developers week. Where they teach you about what it’s like to be a full-time developer.</w:t>
      </w:r>
      <w:r w:rsidR="00295FD5">
        <w:t xml:space="preserve"> I went with 3 other students from the first year but from a different campus.</w:t>
      </w:r>
      <w:r>
        <w:t xml:space="preserve"> I enjoyed it. I learned so much about the field that I chose to study and about problem-solving techniques.</w:t>
      </w:r>
      <w:r w:rsidR="00295FD5">
        <w:t xml:space="preserve"> I learned new sales skills that I didn’t even realize I would need in my field of study. </w:t>
      </w:r>
      <w:r w:rsidR="00484880">
        <w:t xml:space="preserve">I had to do a sales pitch and teach the buyer (the developers that were coaching us) about the software they requested. </w:t>
      </w:r>
    </w:p>
    <w:p w14:paraId="1DC35BAF" w14:textId="29695671" w:rsidR="00375231" w:rsidRPr="00565B06" w:rsidRDefault="00375231" w:rsidP="00375231">
      <w:pPr>
        <w:pStyle w:val="Heading2"/>
      </w:pPr>
      <w:r>
        <w:t>Microsoft Learn Student Ambassador</w:t>
      </w:r>
      <w:r w:rsidRPr="00565B06">
        <w:t xml:space="preserve"> | </w:t>
      </w:r>
      <w:r>
        <w:rPr>
          <w:rStyle w:val="Emphasis"/>
        </w:rPr>
        <w:t xml:space="preserve">Varsity College </w:t>
      </w:r>
    </w:p>
    <w:p w14:paraId="6AA0F8AD" w14:textId="3A2E1105" w:rsidR="00375231" w:rsidRPr="00565B06" w:rsidRDefault="00375231" w:rsidP="00375231">
      <w:pPr>
        <w:pStyle w:val="Heading3"/>
      </w:pPr>
      <w:r>
        <w:t>January 2023</w:t>
      </w:r>
      <w:r w:rsidRPr="00565B06">
        <w:t xml:space="preserve"> –</w:t>
      </w:r>
      <w:r>
        <w:t>Current</w:t>
      </w:r>
    </w:p>
    <w:p w14:paraId="44341982" w14:textId="200762DC" w:rsidR="00375231" w:rsidRDefault="00375231" w:rsidP="0005591F">
      <w:r>
        <w:t xml:space="preserve">My role as an ambassador is to spread the word about the new age of technology to everyone. Also, to </w:t>
      </w:r>
      <w:r w:rsidR="00874E5F">
        <w:t>aid</w:t>
      </w:r>
      <w:r>
        <w:t xml:space="preserve"> when needed in hosting events and learning new topics to teach my peers. </w:t>
      </w:r>
    </w:p>
    <w:p w14:paraId="7C3DCE26" w14:textId="619A3298" w:rsidR="00375231" w:rsidRPr="00565B06" w:rsidRDefault="00375231" w:rsidP="00375231">
      <w:pPr>
        <w:pStyle w:val="Heading2"/>
      </w:pPr>
      <w:r>
        <w:t xml:space="preserve">Student head of the Career Center </w:t>
      </w:r>
      <w:r w:rsidRPr="00565B06">
        <w:t xml:space="preserve">| </w:t>
      </w:r>
      <w:r>
        <w:rPr>
          <w:rStyle w:val="Emphasis"/>
        </w:rPr>
        <w:t xml:space="preserve">Varsity College </w:t>
      </w:r>
    </w:p>
    <w:p w14:paraId="6A1A933E" w14:textId="0B476AA4" w:rsidR="00375231" w:rsidRPr="00565B06" w:rsidRDefault="00375231" w:rsidP="00375231">
      <w:pPr>
        <w:pStyle w:val="Heading3"/>
      </w:pPr>
      <w:r>
        <w:t>February 2023</w:t>
      </w:r>
      <w:r w:rsidRPr="00565B06">
        <w:t xml:space="preserve"> –</w:t>
      </w:r>
      <w:r>
        <w:t>CURRent</w:t>
      </w:r>
    </w:p>
    <w:p w14:paraId="0481A258" w14:textId="4F01FD87" w:rsidR="00375231" w:rsidRDefault="00B73435" w:rsidP="0005591F">
      <w:r>
        <w:t>I assist</w:t>
      </w:r>
      <w:r w:rsidR="008246B9">
        <w:t xml:space="preserve"> the </w:t>
      </w:r>
      <w:r w:rsidR="006F60C1">
        <w:t xml:space="preserve">career </w:t>
      </w:r>
      <w:r w:rsidR="00833A45">
        <w:t>center</w:t>
      </w:r>
      <w:r w:rsidR="006F60C1">
        <w:t xml:space="preserve"> coordinator of my campus with leading the team</w:t>
      </w:r>
      <w:r w:rsidR="007C5123">
        <w:t xml:space="preserve"> and communicating with the heads of schools on any </w:t>
      </w:r>
      <w:r w:rsidR="00C60A22">
        <w:t>career-based</w:t>
      </w:r>
      <w:r w:rsidR="007C5123">
        <w:t xml:space="preserve"> events. I also assist with teaching others about our platform and what</w:t>
      </w:r>
      <w:r w:rsidR="00C60A22">
        <w:t xml:space="preserve"> needs to be done when applying for a job. </w:t>
      </w:r>
    </w:p>
    <w:p w14:paraId="63F8F923" w14:textId="33995048" w:rsidR="00375231" w:rsidRPr="00565B06" w:rsidRDefault="00375231" w:rsidP="00375231">
      <w:pPr>
        <w:pStyle w:val="Heading2"/>
      </w:pPr>
      <w:r>
        <w:t>BCA2 Class Representative</w:t>
      </w:r>
      <w:r w:rsidRPr="00565B06">
        <w:t xml:space="preserve"> | </w:t>
      </w:r>
      <w:r>
        <w:rPr>
          <w:rStyle w:val="Emphasis"/>
        </w:rPr>
        <w:t xml:space="preserve">Varsity College </w:t>
      </w:r>
    </w:p>
    <w:p w14:paraId="617AA7ED" w14:textId="0FDE8B18" w:rsidR="00375231" w:rsidRPr="00565B06" w:rsidRDefault="00375231" w:rsidP="00375231">
      <w:pPr>
        <w:pStyle w:val="Heading3"/>
      </w:pPr>
      <w:r>
        <w:t>March 2023</w:t>
      </w:r>
      <w:r w:rsidRPr="00565B06">
        <w:t xml:space="preserve"> –</w:t>
      </w:r>
      <w:r>
        <w:t>Current</w:t>
      </w:r>
    </w:p>
    <w:p w14:paraId="36DFC6B6" w14:textId="403B786D" w:rsidR="004E7AFA" w:rsidRPr="00565B06" w:rsidRDefault="00C60A22" w:rsidP="0005591F">
      <w:r>
        <w:t xml:space="preserve">I was selected to be the class representative by my group for the second year due to my dedication to the job and working extra hard to ensure that everyone has been heard and understands what is </w:t>
      </w:r>
      <w:r w:rsidR="007F381B">
        <w:t xml:space="preserve">being taught in the lectures. I am always the voice of my class to ensure that we all succeed in our journey to our </w:t>
      </w:r>
      <w:r w:rsidR="00896DE5">
        <w:t xml:space="preserve">careers.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5B718278" w14:textId="77777777" w:rsidTr="00562422">
        <w:tc>
          <w:tcPr>
            <w:tcW w:w="720" w:type="dxa"/>
            <w:tcMar>
              <w:right w:w="216" w:type="dxa"/>
            </w:tcMar>
            <w:vAlign w:val="bottom"/>
          </w:tcPr>
          <w:p w14:paraId="6A3FD171" w14:textId="77777777" w:rsidR="00143224" w:rsidRPr="00565B06" w:rsidRDefault="00075B13" w:rsidP="00075B13">
            <w:pPr>
              <w:pStyle w:val="Icons"/>
            </w:pPr>
            <w:r w:rsidRPr="00565B06">
              <w:rPr>
                <w:noProof/>
              </w:rPr>
              <mc:AlternateContent>
                <mc:Choice Requires="wpg">
                  <w:drawing>
                    <wp:inline distT="0" distB="0" distL="0" distR="0" wp14:anchorId="40398A9E" wp14:editId="7A87B200">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0AB77FA"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2D52C58D" w14:textId="77777777" w:rsidR="00143224" w:rsidRPr="00565B06" w:rsidRDefault="00B96F77" w:rsidP="00AD6216">
            <w:pPr>
              <w:pStyle w:val="Heading1"/>
            </w:pPr>
            <w:sdt>
              <w:sdtPr>
                <w:alias w:val="Skills:"/>
                <w:tag w:val="Skills:"/>
                <w:id w:val="-925109897"/>
                <w:placeholder>
                  <w:docPart w:val="6835A0A789A143F994B4336000A2E554"/>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55A6A209" w14:textId="77777777" w:rsidTr="00565B06">
        <w:tc>
          <w:tcPr>
            <w:tcW w:w="4320" w:type="dxa"/>
          </w:tcPr>
          <w:p w14:paraId="481F3692" w14:textId="5BE5DB08" w:rsidR="004F1ABC" w:rsidRDefault="0005591F" w:rsidP="004F1ABC">
            <w:pPr>
              <w:pStyle w:val="ListBullet"/>
            </w:pPr>
            <w:r>
              <w:t xml:space="preserve">Languages (English and </w:t>
            </w:r>
            <w:r w:rsidR="00413460">
              <w:t>isiZulu</w:t>
            </w:r>
            <w:r>
              <w:t>. Beginner Turkish)</w:t>
            </w:r>
          </w:p>
          <w:p w14:paraId="37FDC500" w14:textId="15401079" w:rsidR="004F1ABC" w:rsidRDefault="004F1ABC" w:rsidP="004F1ABC">
            <w:pPr>
              <w:pStyle w:val="ListBullet"/>
            </w:pPr>
            <w:r>
              <w:t>Writing Skills</w:t>
            </w:r>
          </w:p>
          <w:p w14:paraId="5295B819" w14:textId="283B0654" w:rsidR="0005591F" w:rsidRDefault="004F1ABC" w:rsidP="004F1ABC">
            <w:pPr>
              <w:pStyle w:val="ListBullet"/>
            </w:pPr>
            <w:r>
              <w:t>Organization</w:t>
            </w:r>
          </w:p>
          <w:p w14:paraId="54C48959" w14:textId="5BD81096" w:rsidR="0005591F" w:rsidRDefault="004F1ABC" w:rsidP="0005591F">
            <w:pPr>
              <w:pStyle w:val="ListBullet"/>
            </w:pPr>
            <w:r>
              <w:lastRenderedPageBreak/>
              <w:t>Motivation Speaker</w:t>
            </w:r>
          </w:p>
          <w:p w14:paraId="152E85B1" w14:textId="46B058FB" w:rsidR="0005591F" w:rsidRPr="00565B06" w:rsidRDefault="004F1ABC" w:rsidP="0005591F">
            <w:pPr>
              <w:pStyle w:val="ListBullet"/>
            </w:pPr>
            <w:r>
              <w:t>Leadership</w:t>
            </w:r>
          </w:p>
          <w:p w14:paraId="231E636F" w14:textId="33118E34" w:rsidR="00316CE4" w:rsidRPr="00565B06" w:rsidRDefault="00413460" w:rsidP="00316CE4">
            <w:pPr>
              <w:pStyle w:val="ListBullet"/>
              <w:spacing w:after="80"/>
            </w:pPr>
            <w:r>
              <w:t>Problem-Solving</w:t>
            </w:r>
          </w:p>
        </w:tc>
        <w:tc>
          <w:tcPr>
            <w:tcW w:w="4320" w:type="dxa"/>
            <w:tcMar>
              <w:left w:w="576" w:type="dxa"/>
            </w:tcMar>
          </w:tcPr>
          <w:p w14:paraId="5FD95DF5" w14:textId="73A2C7B9" w:rsidR="00143224" w:rsidRPr="00565B06" w:rsidRDefault="00143224" w:rsidP="0078787D">
            <w:pPr>
              <w:pStyle w:val="ListBullet"/>
              <w:numPr>
                <w:ilvl w:val="0"/>
                <w:numId w:val="0"/>
              </w:numPr>
              <w:spacing w:after="80"/>
              <w:ind w:left="360"/>
            </w:pPr>
          </w:p>
          <w:p w14:paraId="30F66888" w14:textId="7EA6990E" w:rsidR="00F904FC" w:rsidRDefault="004F1ABC" w:rsidP="00565B06">
            <w:pPr>
              <w:pStyle w:val="ListBullet"/>
              <w:spacing w:after="80"/>
            </w:pPr>
            <w:r w:rsidRPr="0005591F">
              <w:t>Interpersonal</w:t>
            </w:r>
            <w:r>
              <w:t xml:space="preserve"> Communication</w:t>
            </w:r>
          </w:p>
          <w:p w14:paraId="21F8940E" w14:textId="6B3E6C2A" w:rsidR="008D7D59" w:rsidRDefault="008D7D59" w:rsidP="00565B06">
            <w:pPr>
              <w:pStyle w:val="ListBullet"/>
              <w:spacing w:after="80"/>
            </w:pPr>
            <w:r>
              <w:t>Leadership</w:t>
            </w:r>
          </w:p>
          <w:p w14:paraId="47BD9E09" w14:textId="77777777" w:rsidR="00833A45" w:rsidRDefault="00833A45" w:rsidP="00833A45">
            <w:pPr>
              <w:pStyle w:val="ListBullet"/>
            </w:pPr>
            <w:r>
              <w:t>Time Management</w:t>
            </w:r>
          </w:p>
          <w:p w14:paraId="5064AC5D" w14:textId="77777777" w:rsidR="00833A45" w:rsidRDefault="00833A45" w:rsidP="00833A45">
            <w:pPr>
              <w:pStyle w:val="ListBullet"/>
            </w:pPr>
            <w:r>
              <w:lastRenderedPageBreak/>
              <w:t>Conflict Management</w:t>
            </w:r>
          </w:p>
          <w:p w14:paraId="4135579B" w14:textId="77777777" w:rsidR="00833A45" w:rsidRDefault="00833A45" w:rsidP="00833A45">
            <w:pPr>
              <w:pStyle w:val="ListBullet"/>
            </w:pPr>
            <w:r>
              <w:t>Attention to Detail</w:t>
            </w:r>
          </w:p>
          <w:p w14:paraId="29B16642" w14:textId="366EBDC2" w:rsidR="008D7D59" w:rsidRDefault="00833A45" w:rsidP="00833A45">
            <w:pPr>
              <w:pStyle w:val="ListBullet"/>
            </w:pPr>
            <w:r>
              <w:t>Problem Solving</w:t>
            </w:r>
          </w:p>
          <w:p w14:paraId="17DA4A6F" w14:textId="3E1E701E" w:rsidR="00A0375D" w:rsidRPr="00565B06" w:rsidRDefault="00A0375D" w:rsidP="00833A45">
            <w:pPr>
              <w:pStyle w:val="ListBullet"/>
            </w:pPr>
            <w:r w:rsidRPr="00A0375D">
              <w:t>Active Listening</w:t>
            </w:r>
          </w:p>
          <w:p w14:paraId="7814EBCA" w14:textId="6B039F34" w:rsidR="00F904FC" w:rsidRPr="00565B06" w:rsidRDefault="00F904FC" w:rsidP="004F1ABC">
            <w:pPr>
              <w:pStyle w:val="ListBullet"/>
              <w:numPr>
                <w:ilvl w:val="0"/>
                <w:numId w:val="0"/>
              </w:numPr>
              <w:spacing w:after="80"/>
              <w:ind w:left="360"/>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60C96586" w14:textId="77777777" w:rsidTr="00562422">
        <w:tc>
          <w:tcPr>
            <w:tcW w:w="725" w:type="dxa"/>
            <w:tcMar>
              <w:right w:w="216" w:type="dxa"/>
            </w:tcMar>
            <w:vAlign w:val="bottom"/>
          </w:tcPr>
          <w:p w14:paraId="74A324A2" w14:textId="77777777" w:rsidR="00AC7C34" w:rsidRPr="00565B06" w:rsidRDefault="00075B13" w:rsidP="00075B13">
            <w:pPr>
              <w:pStyle w:val="Icons"/>
            </w:pPr>
            <w:r w:rsidRPr="00565B06">
              <w:rPr>
                <w:noProof/>
              </w:rPr>
              <w:lastRenderedPageBreak/>
              <mc:AlternateContent>
                <mc:Choice Requires="wpg">
                  <w:drawing>
                    <wp:inline distT="0" distB="0" distL="0" distR="0" wp14:anchorId="42C4ABB3" wp14:editId="0DFBDC0E">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9D2D18F"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31C1543D" w14:textId="77777777" w:rsidR="00AC7C34" w:rsidRPr="00565B06" w:rsidRDefault="00B96F77" w:rsidP="00AD6216">
            <w:pPr>
              <w:pStyle w:val="Heading1"/>
            </w:pPr>
            <w:sdt>
              <w:sdtPr>
                <w:alias w:val="Activities:"/>
                <w:tag w:val="Activities:"/>
                <w:id w:val="-2061776476"/>
                <w:placeholder>
                  <w:docPart w:val="7B72AF21C0794B48A3741430B6658DA3"/>
                </w:placeholder>
                <w:temporary/>
                <w:showingPlcHdr/>
                <w15:appearance w15:val="hidden"/>
              </w:sdtPr>
              <w:sdtEndPr/>
              <w:sdtContent>
                <w:r w:rsidR="00AC7C34" w:rsidRPr="00565B06">
                  <w:t>Activities</w:t>
                </w:r>
              </w:sdtContent>
            </w:sdt>
          </w:p>
        </w:tc>
      </w:tr>
    </w:tbl>
    <w:p w14:paraId="2948BCD1" w14:textId="1D1B2C62" w:rsidR="007A0F44" w:rsidRDefault="004F1ABC" w:rsidP="004F1ABC">
      <w:r>
        <w:t xml:space="preserve">I was tasked with the responsibility to help motivate the new learners of Star College and even at times the returning students. I had to assist them with words of encouragement and had to provide them with information on what they </w:t>
      </w:r>
      <w:r w:rsidR="00413460">
        <w:t>needed</w:t>
      </w:r>
      <w:r>
        <w:t xml:space="preserve"> to do in the upcoming 4-5 years of high school to ensure they reach their highest potential. </w:t>
      </w:r>
    </w:p>
    <w:p w14:paraId="5D15F1B8" w14:textId="495F9FA1" w:rsidR="004F1ABC" w:rsidRDefault="004F1ABC" w:rsidP="004F1ABC">
      <w:r>
        <w:t>At my church</w:t>
      </w:r>
      <w:r w:rsidR="00413460">
        <w:t>,</w:t>
      </w:r>
      <w:r>
        <w:t xml:space="preserve"> I assist with the </w:t>
      </w:r>
      <w:r w:rsidR="0078787D">
        <w:t>setup</w:t>
      </w:r>
      <w:r>
        <w:t xml:space="preserve"> of microphones and with the live broadcast on Facebook of the service. I am also a member of the choir and I volunteer to read the scriptures to boost youth engagement in the church. My family and I assist with food donations that need to be delivered to the church.</w:t>
      </w:r>
      <w:r w:rsidR="00833A45">
        <w:t xml:space="preserve"> As of </w:t>
      </w:r>
      <w:r w:rsidR="00FB70E5">
        <w:t>August 2023,</w:t>
      </w:r>
      <w:r w:rsidR="00833A45">
        <w:t xml:space="preserve"> also assist in leading teen church as the teacher and leader of the group as it has recently been revived.</w:t>
      </w:r>
    </w:p>
    <w:p w14:paraId="7A74A033" w14:textId="0400240B" w:rsidR="00413460" w:rsidRDefault="00413460" w:rsidP="004F1ABC">
      <w:r>
        <w:t xml:space="preserve">As of 18 January 2023, I am the student ambassador of Microsoft Learn. I help spread the word on Microsoft and I also host events based on the given topics. I participate in </w:t>
      </w:r>
      <w:r w:rsidR="00375231">
        <w:t>Inspire SA which is an organization that intends on spreading the word about the world of I.T.</w:t>
      </w:r>
    </w:p>
    <w:p w14:paraId="23BA0ACF" w14:textId="77777777" w:rsidR="00833A45" w:rsidRPr="00565B06" w:rsidRDefault="00833A45" w:rsidP="004F1ABC"/>
    <w:sectPr w:rsidR="00833A45"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95991" w14:textId="77777777" w:rsidR="00F33AA2" w:rsidRDefault="00F33AA2" w:rsidP="00F534FB">
      <w:pPr>
        <w:spacing w:after="0"/>
      </w:pPr>
      <w:r>
        <w:separator/>
      </w:r>
    </w:p>
  </w:endnote>
  <w:endnote w:type="continuationSeparator" w:id="0">
    <w:p w14:paraId="3EA677AB" w14:textId="77777777" w:rsidR="00F33AA2" w:rsidRDefault="00F33AA2"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6C90BC5E"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B64B" w14:textId="77777777" w:rsidR="00F33AA2" w:rsidRDefault="00F33AA2" w:rsidP="00F534FB">
      <w:pPr>
        <w:spacing w:after="0"/>
      </w:pPr>
      <w:r>
        <w:separator/>
      </w:r>
    </w:p>
  </w:footnote>
  <w:footnote w:type="continuationSeparator" w:id="0">
    <w:p w14:paraId="79099BD1" w14:textId="77777777" w:rsidR="00F33AA2" w:rsidRDefault="00F33AA2"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A4295"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0A3CB3E8" wp14:editId="55CE7012">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D37B2FF"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4DA05F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9A8543D"/>
    <w:multiLevelType w:val="hybridMultilevel"/>
    <w:tmpl w:val="72128F46"/>
    <w:lvl w:ilvl="0" w:tplc="6C9641CA">
      <w:start w:val="4"/>
      <w:numFmt w:val="bullet"/>
      <w:lvlText w:val="-"/>
      <w:lvlJc w:val="left"/>
      <w:pPr>
        <w:ind w:left="720" w:hanging="360"/>
      </w:pPr>
      <w:rPr>
        <w:rFonts w:ascii="Calibri Light" w:eastAsiaTheme="minorHAnsi"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254562C"/>
    <w:multiLevelType w:val="hybridMultilevel"/>
    <w:tmpl w:val="56E63892"/>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6" w15:restartNumberingAfterBreak="0">
    <w:nsid w:val="7C0D64A8"/>
    <w:multiLevelType w:val="hybridMultilevel"/>
    <w:tmpl w:val="83001C64"/>
    <w:lvl w:ilvl="0" w:tplc="86E2EB4E">
      <w:start w:val="4"/>
      <w:numFmt w:val="bullet"/>
      <w:lvlText w:val="-"/>
      <w:lvlJc w:val="left"/>
      <w:pPr>
        <w:ind w:left="720" w:hanging="360"/>
      </w:pPr>
      <w:rPr>
        <w:rFonts w:ascii="Calibri" w:eastAsiaTheme="maj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75176067">
    <w:abstractNumId w:val="9"/>
  </w:num>
  <w:num w:numId="2" w16cid:durableId="201749358">
    <w:abstractNumId w:val="9"/>
    <w:lvlOverride w:ilvl="0">
      <w:startOverride w:val="1"/>
    </w:lvlOverride>
  </w:num>
  <w:num w:numId="3" w16cid:durableId="1321424830">
    <w:abstractNumId w:val="10"/>
  </w:num>
  <w:num w:numId="4" w16cid:durableId="495851289">
    <w:abstractNumId w:val="13"/>
  </w:num>
  <w:num w:numId="5" w16cid:durableId="745301540">
    <w:abstractNumId w:val="8"/>
  </w:num>
  <w:num w:numId="6" w16cid:durableId="863447285">
    <w:abstractNumId w:val="7"/>
  </w:num>
  <w:num w:numId="7" w16cid:durableId="1108506958">
    <w:abstractNumId w:val="6"/>
  </w:num>
  <w:num w:numId="8" w16cid:durableId="1402488445">
    <w:abstractNumId w:val="5"/>
  </w:num>
  <w:num w:numId="9" w16cid:durableId="406852041">
    <w:abstractNumId w:val="4"/>
  </w:num>
  <w:num w:numId="10" w16cid:durableId="23143496">
    <w:abstractNumId w:val="3"/>
  </w:num>
  <w:num w:numId="11" w16cid:durableId="32703864">
    <w:abstractNumId w:val="2"/>
  </w:num>
  <w:num w:numId="12" w16cid:durableId="972297392">
    <w:abstractNumId w:val="1"/>
  </w:num>
  <w:num w:numId="13" w16cid:durableId="1039354409">
    <w:abstractNumId w:val="0"/>
  </w:num>
  <w:num w:numId="14" w16cid:durableId="830027081">
    <w:abstractNumId w:val="12"/>
  </w:num>
  <w:num w:numId="15" w16cid:durableId="1123765952">
    <w:abstractNumId w:val="11"/>
  </w:num>
  <w:num w:numId="16" w16cid:durableId="53545902">
    <w:abstractNumId w:val="14"/>
  </w:num>
  <w:num w:numId="17" w16cid:durableId="381442765">
    <w:abstractNumId w:val="16"/>
  </w:num>
  <w:num w:numId="18" w16cid:durableId="422186737">
    <w:abstractNumId w:val="15"/>
  </w:num>
  <w:num w:numId="19" w16cid:durableId="1546680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6D"/>
    <w:rsid w:val="00002750"/>
    <w:rsid w:val="00004D4E"/>
    <w:rsid w:val="00011895"/>
    <w:rsid w:val="00013818"/>
    <w:rsid w:val="00024730"/>
    <w:rsid w:val="000348ED"/>
    <w:rsid w:val="00040CF1"/>
    <w:rsid w:val="0004158B"/>
    <w:rsid w:val="00051DFD"/>
    <w:rsid w:val="0005591F"/>
    <w:rsid w:val="00056FE7"/>
    <w:rsid w:val="000570FF"/>
    <w:rsid w:val="00057244"/>
    <w:rsid w:val="00061C1E"/>
    <w:rsid w:val="0006454B"/>
    <w:rsid w:val="00075B13"/>
    <w:rsid w:val="00092692"/>
    <w:rsid w:val="00095552"/>
    <w:rsid w:val="00096203"/>
    <w:rsid w:val="000A0229"/>
    <w:rsid w:val="000E24AC"/>
    <w:rsid w:val="000E4A73"/>
    <w:rsid w:val="000F79EA"/>
    <w:rsid w:val="001340F0"/>
    <w:rsid w:val="00134F92"/>
    <w:rsid w:val="00137DC1"/>
    <w:rsid w:val="00143224"/>
    <w:rsid w:val="00145B33"/>
    <w:rsid w:val="001468F3"/>
    <w:rsid w:val="00152C3A"/>
    <w:rsid w:val="001539C4"/>
    <w:rsid w:val="00162BEE"/>
    <w:rsid w:val="00170221"/>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5FD5"/>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75231"/>
    <w:rsid w:val="00383057"/>
    <w:rsid w:val="0039703C"/>
    <w:rsid w:val="003974BB"/>
    <w:rsid w:val="003A091E"/>
    <w:rsid w:val="003E5D64"/>
    <w:rsid w:val="00403149"/>
    <w:rsid w:val="004037EF"/>
    <w:rsid w:val="00405BAD"/>
    <w:rsid w:val="004113D8"/>
    <w:rsid w:val="00413460"/>
    <w:rsid w:val="00416463"/>
    <w:rsid w:val="00423827"/>
    <w:rsid w:val="00437B8B"/>
    <w:rsid w:val="00465113"/>
    <w:rsid w:val="00467F3F"/>
    <w:rsid w:val="004727C2"/>
    <w:rsid w:val="00476144"/>
    <w:rsid w:val="00484880"/>
    <w:rsid w:val="004915EA"/>
    <w:rsid w:val="004A4493"/>
    <w:rsid w:val="004B6A2A"/>
    <w:rsid w:val="004C0172"/>
    <w:rsid w:val="004C1AF6"/>
    <w:rsid w:val="004C389B"/>
    <w:rsid w:val="004C5C49"/>
    <w:rsid w:val="004D0521"/>
    <w:rsid w:val="004D128F"/>
    <w:rsid w:val="004D3EB1"/>
    <w:rsid w:val="004D465D"/>
    <w:rsid w:val="004E2794"/>
    <w:rsid w:val="004E77A5"/>
    <w:rsid w:val="004E7AFA"/>
    <w:rsid w:val="004F1057"/>
    <w:rsid w:val="004F199F"/>
    <w:rsid w:val="004F1ABC"/>
    <w:rsid w:val="005106C0"/>
    <w:rsid w:val="005247B7"/>
    <w:rsid w:val="005324B1"/>
    <w:rsid w:val="005372FA"/>
    <w:rsid w:val="00540BF4"/>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6F60C1"/>
    <w:rsid w:val="007175B9"/>
    <w:rsid w:val="007215A9"/>
    <w:rsid w:val="007253E8"/>
    <w:rsid w:val="00735140"/>
    <w:rsid w:val="0073645E"/>
    <w:rsid w:val="007366E5"/>
    <w:rsid w:val="00745196"/>
    <w:rsid w:val="00755346"/>
    <w:rsid w:val="00776E3A"/>
    <w:rsid w:val="007850D1"/>
    <w:rsid w:val="007857C8"/>
    <w:rsid w:val="00785FEB"/>
    <w:rsid w:val="00785FF6"/>
    <w:rsid w:val="0078787D"/>
    <w:rsid w:val="00790E98"/>
    <w:rsid w:val="007A0F44"/>
    <w:rsid w:val="007A729F"/>
    <w:rsid w:val="007B3F4F"/>
    <w:rsid w:val="007C0E0E"/>
    <w:rsid w:val="007C153D"/>
    <w:rsid w:val="007C333C"/>
    <w:rsid w:val="007C34A8"/>
    <w:rsid w:val="007C5123"/>
    <w:rsid w:val="007E7052"/>
    <w:rsid w:val="007F381B"/>
    <w:rsid w:val="007F71A4"/>
    <w:rsid w:val="008030EE"/>
    <w:rsid w:val="00812148"/>
    <w:rsid w:val="00814B43"/>
    <w:rsid w:val="00814FA5"/>
    <w:rsid w:val="008246B9"/>
    <w:rsid w:val="0083016A"/>
    <w:rsid w:val="00833A45"/>
    <w:rsid w:val="00846AAE"/>
    <w:rsid w:val="00867081"/>
    <w:rsid w:val="00874E5F"/>
    <w:rsid w:val="00896DE5"/>
    <w:rsid w:val="008978E8"/>
    <w:rsid w:val="008A02C4"/>
    <w:rsid w:val="008A49A0"/>
    <w:rsid w:val="008A6538"/>
    <w:rsid w:val="008D4FC8"/>
    <w:rsid w:val="008D5A80"/>
    <w:rsid w:val="008D7D59"/>
    <w:rsid w:val="008E5483"/>
    <w:rsid w:val="008F4532"/>
    <w:rsid w:val="00933CCA"/>
    <w:rsid w:val="0093795C"/>
    <w:rsid w:val="009411E8"/>
    <w:rsid w:val="00942DC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0375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012E1"/>
    <w:rsid w:val="00B112B1"/>
    <w:rsid w:val="00B1221A"/>
    <w:rsid w:val="00B204FE"/>
    <w:rsid w:val="00B25746"/>
    <w:rsid w:val="00B47E1E"/>
    <w:rsid w:val="00B51DD2"/>
    <w:rsid w:val="00B54661"/>
    <w:rsid w:val="00B55487"/>
    <w:rsid w:val="00B712F8"/>
    <w:rsid w:val="00B73435"/>
    <w:rsid w:val="00B7576D"/>
    <w:rsid w:val="00B763B5"/>
    <w:rsid w:val="00B90654"/>
    <w:rsid w:val="00B91175"/>
    <w:rsid w:val="00B96F77"/>
    <w:rsid w:val="00BA71B3"/>
    <w:rsid w:val="00BB34BE"/>
    <w:rsid w:val="00BC0E1A"/>
    <w:rsid w:val="00BC1472"/>
    <w:rsid w:val="00BD2DD6"/>
    <w:rsid w:val="00BD55EE"/>
    <w:rsid w:val="00C0155C"/>
    <w:rsid w:val="00C3233C"/>
    <w:rsid w:val="00C3763A"/>
    <w:rsid w:val="00C60281"/>
    <w:rsid w:val="00C60A22"/>
    <w:rsid w:val="00C779DA"/>
    <w:rsid w:val="00C814F7"/>
    <w:rsid w:val="00C81C04"/>
    <w:rsid w:val="00C866F1"/>
    <w:rsid w:val="00C87CC9"/>
    <w:rsid w:val="00C91B4B"/>
    <w:rsid w:val="00C93DE1"/>
    <w:rsid w:val="00CA1ED0"/>
    <w:rsid w:val="00CA2E0A"/>
    <w:rsid w:val="00CB3192"/>
    <w:rsid w:val="00CC1E5C"/>
    <w:rsid w:val="00CD1043"/>
    <w:rsid w:val="00CE2C76"/>
    <w:rsid w:val="00D046EF"/>
    <w:rsid w:val="00D203CF"/>
    <w:rsid w:val="00D22E33"/>
    <w:rsid w:val="00D2746A"/>
    <w:rsid w:val="00D35BBD"/>
    <w:rsid w:val="00D37FAD"/>
    <w:rsid w:val="00D5184A"/>
    <w:rsid w:val="00D53834"/>
    <w:rsid w:val="00D5627D"/>
    <w:rsid w:val="00D6600D"/>
    <w:rsid w:val="00D70757"/>
    <w:rsid w:val="00D728D5"/>
    <w:rsid w:val="00D73C98"/>
    <w:rsid w:val="00D77483"/>
    <w:rsid w:val="00D7797C"/>
    <w:rsid w:val="00D83EA1"/>
    <w:rsid w:val="00D85CA4"/>
    <w:rsid w:val="00DB0B61"/>
    <w:rsid w:val="00DD2D34"/>
    <w:rsid w:val="00DD467E"/>
    <w:rsid w:val="00DD644F"/>
    <w:rsid w:val="00DE136D"/>
    <w:rsid w:val="00DE4136"/>
    <w:rsid w:val="00DE4550"/>
    <w:rsid w:val="00DE6534"/>
    <w:rsid w:val="00DF0F24"/>
    <w:rsid w:val="00DF7CF5"/>
    <w:rsid w:val="00DF7F4F"/>
    <w:rsid w:val="00E066EE"/>
    <w:rsid w:val="00E07C30"/>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3AA2"/>
    <w:rsid w:val="00F35A06"/>
    <w:rsid w:val="00F435D3"/>
    <w:rsid w:val="00F46425"/>
    <w:rsid w:val="00F5078D"/>
    <w:rsid w:val="00F534FB"/>
    <w:rsid w:val="00F56FFE"/>
    <w:rsid w:val="00F7290B"/>
    <w:rsid w:val="00F904FC"/>
    <w:rsid w:val="00F935BF"/>
    <w:rsid w:val="00F94EB5"/>
    <w:rsid w:val="00FA4359"/>
    <w:rsid w:val="00FA4C84"/>
    <w:rsid w:val="00FB0F18"/>
    <w:rsid w:val="00FB70E5"/>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03A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F1"/>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B75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E92087682D4FDE8648E3255ED2D0DC"/>
        <w:category>
          <w:name w:val="General"/>
          <w:gallery w:val="placeholder"/>
        </w:category>
        <w:types>
          <w:type w:val="bbPlcHdr"/>
        </w:types>
        <w:behaviors>
          <w:behavior w:val="content"/>
        </w:behaviors>
        <w:guid w:val="{5BFE2250-C3D0-4A29-B859-119FBE44C341}"/>
      </w:docPartPr>
      <w:docPartBody>
        <w:p w:rsidR="0028189A" w:rsidRDefault="000B406B">
          <w:pPr>
            <w:pStyle w:val="1FE92087682D4FDE8648E3255ED2D0DC"/>
          </w:pPr>
          <w:r w:rsidRPr="00D85CA4">
            <w:t>Objective</w:t>
          </w:r>
        </w:p>
      </w:docPartBody>
    </w:docPart>
    <w:docPart>
      <w:docPartPr>
        <w:name w:val="67FEC79E8F414F74859B504323903325"/>
        <w:category>
          <w:name w:val="General"/>
          <w:gallery w:val="placeholder"/>
        </w:category>
        <w:types>
          <w:type w:val="bbPlcHdr"/>
        </w:types>
        <w:behaviors>
          <w:behavior w:val="content"/>
        </w:behaviors>
        <w:guid w:val="{093A9EDC-9446-45E5-9056-B1550DFF462E}"/>
      </w:docPartPr>
      <w:docPartBody>
        <w:p w:rsidR="0028189A" w:rsidRDefault="000B406B">
          <w:pPr>
            <w:pStyle w:val="67FEC79E8F414F74859B504323903325"/>
          </w:pPr>
          <w:r w:rsidRPr="00565B06">
            <w:t>Education</w:t>
          </w:r>
        </w:p>
      </w:docPartBody>
    </w:docPart>
    <w:docPart>
      <w:docPartPr>
        <w:name w:val="6438441CD8284234837DED6454322F1E"/>
        <w:category>
          <w:name w:val="General"/>
          <w:gallery w:val="placeholder"/>
        </w:category>
        <w:types>
          <w:type w:val="bbPlcHdr"/>
        </w:types>
        <w:behaviors>
          <w:behavior w:val="content"/>
        </w:behaviors>
        <w:guid w:val="{4F1443B0-A500-4B86-AFD6-16A726E964DB}"/>
      </w:docPartPr>
      <w:docPartBody>
        <w:p w:rsidR="0028189A" w:rsidRDefault="000B406B">
          <w:pPr>
            <w:pStyle w:val="6438441CD8284234837DED6454322F1E"/>
          </w:pPr>
          <w:r w:rsidRPr="00565B06">
            <w:t>Experience</w:t>
          </w:r>
        </w:p>
      </w:docPartBody>
    </w:docPart>
    <w:docPart>
      <w:docPartPr>
        <w:name w:val="6835A0A789A143F994B4336000A2E554"/>
        <w:category>
          <w:name w:val="General"/>
          <w:gallery w:val="placeholder"/>
        </w:category>
        <w:types>
          <w:type w:val="bbPlcHdr"/>
        </w:types>
        <w:behaviors>
          <w:behavior w:val="content"/>
        </w:behaviors>
        <w:guid w:val="{8E2ADA0A-8BAB-453B-9203-E962D57F9D85}"/>
      </w:docPartPr>
      <w:docPartBody>
        <w:p w:rsidR="0028189A" w:rsidRDefault="000B406B">
          <w:pPr>
            <w:pStyle w:val="6835A0A789A143F994B4336000A2E554"/>
          </w:pPr>
          <w:r w:rsidRPr="00565B06">
            <w:t>Skills</w:t>
          </w:r>
        </w:p>
      </w:docPartBody>
    </w:docPart>
    <w:docPart>
      <w:docPartPr>
        <w:name w:val="7B72AF21C0794B48A3741430B6658DA3"/>
        <w:category>
          <w:name w:val="General"/>
          <w:gallery w:val="placeholder"/>
        </w:category>
        <w:types>
          <w:type w:val="bbPlcHdr"/>
        </w:types>
        <w:behaviors>
          <w:behavior w:val="content"/>
        </w:behaviors>
        <w:guid w:val="{6CFE02BF-DFD4-4CAA-950A-343B6478BBC2}"/>
      </w:docPartPr>
      <w:docPartBody>
        <w:p w:rsidR="0028189A" w:rsidRDefault="000B406B">
          <w:pPr>
            <w:pStyle w:val="7B72AF21C0794B48A3741430B6658DA3"/>
          </w:pPr>
          <w:r w:rsidRPr="00565B06">
            <w:t>Activities</w:t>
          </w:r>
        </w:p>
      </w:docPartBody>
    </w:docPart>
    <w:docPart>
      <w:docPartPr>
        <w:name w:val="296E4F9C86DD44A197B701C95F436853"/>
        <w:category>
          <w:name w:val="General"/>
          <w:gallery w:val="placeholder"/>
        </w:category>
        <w:types>
          <w:type w:val="bbPlcHdr"/>
        </w:types>
        <w:behaviors>
          <w:behavior w:val="content"/>
        </w:behaviors>
        <w:guid w:val="{C9213D3A-9307-48B7-AF04-33828543BD04}"/>
      </w:docPartPr>
      <w:docPartBody>
        <w:p w:rsidR="0028189A" w:rsidRDefault="000B406B" w:rsidP="000B406B">
          <w:pPr>
            <w:pStyle w:val="296E4F9C86DD44A197B701C95F436853"/>
          </w:pPr>
          <w:r w:rsidRPr="009D0878">
            <w:t>Address</w:t>
          </w:r>
        </w:p>
      </w:docPartBody>
    </w:docPart>
    <w:docPart>
      <w:docPartPr>
        <w:name w:val="8070B13327B24BABBE933E839EE21B0F"/>
        <w:category>
          <w:name w:val="General"/>
          <w:gallery w:val="placeholder"/>
        </w:category>
        <w:types>
          <w:type w:val="bbPlcHdr"/>
        </w:types>
        <w:behaviors>
          <w:behavior w:val="content"/>
        </w:behaviors>
        <w:guid w:val="{308D13B8-15C2-4BE4-9CFB-4BE4E335BBAA}"/>
      </w:docPartPr>
      <w:docPartBody>
        <w:p w:rsidR="0028189A" w:rsidRDefault="000B406B" w:rsidP="000B406B">
          <w:pPr>
            <w:pStyle w:val="8070B13327B24BABBE933E839EE21B0F"/>
          </w:pPr>
          <w:r w:rsidRPr="009D0878">
            <w:t>Phone</w:t>
          </w:r>
        </w:p>
      </w:docPartBody>
    </w:docPart>
    <w:docPart>
      <w:docPartPr>
        <w:name w:val="C71E797C08A24C2F9C557B5289CE9745"/>
        <w:category>
          <w:name w:val="General"/>
          <w:gallery w:val="placeholder"/>
        </w:category>
        <w:types>
          <w:type w:val="bbPlcHdr"/>
        </w:types>
        <w:behaviors>
          <w:behavior w:val="content"/>
        </w:behaviors>
        <w:guid w:val="{4BA5F2F9-4A38-4C74-8848-42BDF99E58B1}"/>
      </w:docPartPr>
      <w:docPartBody>
        <w:p w:rsidR="0028189A" w:rsidRDefault="000B406B" w:rsidP="000B406B">
          <w:pPr>
            <w:pStyle w:val="C71E797C08A24C2F9C557B5289CE9745"/>
          </w:pPr>
          <w:r w:rsidRPr="009D0878">
            <w:t>Email</w:t>
          </w:r>
        </w:p>
      </w:docPartBody>
    </w:docPart>
    <w:docPart>
      <w:docPartPr>
        <w:name w:val="F551ACCBB96149689E5C1B502B262D5B"/>
        <w:category>
          <w:name w:val="General"/>
          <w:gallery w:val="placeholder"/>
        </w:category>
        <w:types>
          <w:type w:val="bbPlcHdr"/>
        </w:types>
        <w:behaviors>
          <w:behavior w:val="content"/>
        </w:behaviors>
        <w:guid w:val="{594A65EA-3770-4D4F-850D-E542EE8BB94D}"/>
      </w:docPartPr>
      <w:docPartBody>
        <w:p w:rsidR="0028189A" w:rsidRDefault="000B406B" w:rsidP="000B406B">
          <w:pPr>
            <w:pStyle w:val="F551ACCBB96149689E5C1B502B262D5B"/>
          </w:pPr>
          <w:r w:rsidRPr="009D0878">
            <w:t>LinkedIn Profile</w:t>
          </w:r>
        </w:p>
      </w:docPartBody>
    </w:docPart>
    <w:docPart>
      <w:docPartPr>
        <w:name w:val="D651165530FB4AA4A6C665566118FA65"/>
        <w:category>
          <w:name w:val="General"/>
          <w:gallery w:val="placeholder"/>
        </w:category>
        <w:types>
          <w:type w:val="bbPlcHdr"/>
        </w:types>
        <w:behaviors>
          <w:behavior w:val="content"/>
        </w:behaviors>
        <w:guid w:val="{D5EAC74A-DE53-49F7-8105-49C5523CE98E}"/>
      </w:docPartPr>
      <w:docPartBody>
        <w:p w:rsidR="0028189A" w:rsidRDefault="000B406B" w:rsidP="000B406B">
          <w:pPr>
            <w:pStyle w:val="D651165530FB4AA4A6C665566118FA65"/>
          </w:pPr>
          <w:r w:rsidRPr="009D0878">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6B"/>
    <w:rsid w:val="000B406B"/>
    <w:rsid w:val="0028189A"/>
    <w:rsid w:val="00490E06"/>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E92087682D4FDE8648E3255ED2D0DC">
    <w:name w:val="1FE92087682D4FDE8648E3255ED2D0DC"/>
  </w:style>
  <w:style w:type="paragraph" w:customStyle="1" w:styleId="67FEC79E8F414F74859B504323903325">
    <w:name w:val="67FEC79E8F414F74859B504323903325"/>
  </w:style>
  <w:style w:type="character" w:styleId="Emphasis">
    <w:name w:val="Emphasis"/>
    <w:basedOn w:val="DefaultParagraphFont"/>
    <w:uiPriority w:val="11"/>
    <w:qFormat/>
    <w:rPr>
      <w:b w:val="0"/>
      <w:iCs/>
      <w:color w:val="657C9C" w:themeColor="text2" w:themeTint="BF"/>
      <w:sz w:val="26"/>
    </w:rPr>
  </w:style>
  <w:style w:type="paragraph" w:customStyle="1" w:styleId="6438441CD8284234837DED6454322F1E">
    <w:name w:val="6438441CD8284234837DED6454322F1E"/>
  </w:style>
  <w:style w:type="paragraph" w:customStyle="1" w:styleId="6835A0A789A143F994B4336000A2E554">
    <w:name w:val="6835A0A789A143F994B4336000A2E554"/>
  </w:style>
  <w:style w:type="paragraph" w:customStyle="1" w:styleId="7B72AF21C0794B48A3741430B6658DA3">
    <w:name w:val="7B72AF21C0794B48A3741430B6658DA3"/>
  </w:style>
  <w:style w:type="paragraph" w:customStyle="1" w:styleId="296E4F9C86DD44A197B701C95F436853">
    <w:name w:val="296E4F9C86DD44A197B701C95F436853"/>
    <w:rsid w:val="000B406B"/>
  </w:style>
  <w:style w:type="paragraph" w:customStyle="1" w:styleId="8070B13327B24BABBE933E839EE21B0F">
    <w:name w:val="8070B13327B24BABBE933E839EE21B0F"/>
    <w:rsid w:val="000B406B"/>
  </w:style>
  <w:style w:type="paragraph" w:customStyle="1" w:styleId="C71E797C08A24C2F9C557B5289CE9745">
    <w:name w:val="C71E797C08A24C2F9C557B5289CE9745"/>
    <w:rsid w:val="000B406B"/>
  </w:style>
  <w:style w:type="paragraph" w:customStyle="1" w:styleId="F551ACCBB96149689E5C1B502B262D5B">
    <w:name w:val="F551ACCBB96149689E5C1B502B262D5B"/>
    <w:rsid w:val="000B406B"/>
  </w:style>
  <w:style w:type="paragraph" w:customStyle="1" w:styleId="D651165530FB4AA4A6C665566118FA65">
    <w:name w:val="D651165530FB4AA4A6C665566118FA65"/>
    <w:rsid w:val="000B4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21 Steere Road, Manors, 3610</CompanyAddress>
  <CompanyPhone>0646497017</CompanyPhone>
  <CompanyFax/>
  <CompanyEmail>ST10075585@vcconnect.edu.za</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A4C6EDC5-2156-4772-B532-432B6B8F18C5}">
  <ds:schemaRefs>
    <ds:schemaRef ds:uri="http://purl.org/dc/dcmitype/"/>
    <ds:schemaRef ds:uri="http://schemas.microsoft.com/office/2006/metadata/properties"/>
    <ds:schemaRef ds:uri="16c05727-aa75-4e4a-9b5f-8a80a1165891"/>
    <ds:schemaRef ds:uri="http://purl.org/dc/terms/"/>
    <ds:schemaRef ds:uri="http://schemas.microsoft.com/office/2006/documentManagement/types"/>
    <ds:schemaRef ds:uri="http://purl.org/dc/elements/1.1/"/>
    <ds:schemaRef ds:uri="http://schemas.openxmlformats.org/package/2006/metadata/core-properties"/>
    <ds:schemaRef ds:uri="http://www.w3.org/XML/1998/namespace"/>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3</Pages>
  <Words>769</Words>
  <Characters>4403</Characters>
  <Application>Microsoft Office Word</Application>
  <DocSecurity>0</DocSecurity>
  <Lines>231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https:/www.linkedin.com/in/nsikelelo-kumalo/-</cp:keywords>
  <dc:description/>
  <cp:lastModifiedBy/>
  <cp:revision>1</cp:revision>
  <dcterms:created xsi:type="dcterms:W3CDTF">2023-10-03T09:02:00Z</dcterms:created>
  <dcterms:modified xsi:type="dcterms:W3CDTF">2023-10-03T09:02:00Z</dcterms:modified>
  <cp:category/>
  <cp:contentStatus>IG: kumaloblessing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613a074118c9b998f91ed17d9418a93274fd6ae986d27842e8b0ec109b53639f</vt:lpwstr>
  </property>
</Properties>
</file>